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647" w:rsidRDefault="00797647" w:rsidP="00B4150D">
      <w:r>
        <w:rPr>
          <w:rFonts w:hint="eastAsia"/>
        </w:rPr>
        <w:t>试题标题</w:t>
      </w:r>
      <w:bookmarkStart w:id="0" w:name="OLE_LINK1"/>
      <w:r w:rsidRPr="00B4150D">
        <w:t>Degrees of Separation</w:t>
      </w:r>
      <w:bookmarkEnd w:id="0"/>
    </w:p>
    <w:p w:rsidR="00797647" w:rsidRDefault="00797647" w:rsidP="00B4150D">
      <w:r>
        <w:rPr>
          <w:rFonts w:hint="eastAsia"/>
        </w:rPr>
        <w:t>关键字</w:t>
      </w:r>
      <w:r>
        <w:t xml:space="preserve"> </w:t>
      </w:r>
      <w:r>
        <w:rPr>
          <w:rFonts w:hint="eastAsia"/>
        </w:rPr>
        <w:t>两点间最短距离</w:t>
      </w:r>
    </w:p>
    <w:p w:rsidR="00797647" w:rsidRDefault="00797647" w:rsidP="00B4150D">
      <w:r>
        <w:rPr>
          <w:rFonts w:hint="eastAsia"/>
        </w:rPr>
        <w:t>时间限制</w:t>
      </w:r>
      <w:r>
        <w:t xml:space="preserve"> 1000</w:t>
      </w:r>
    </w:p>
    <w:p w:rsidR="00797647" w:rsidRDefault="00797647" w:rsidP="00B4150D">
      <w:r>
        <w:rPr>
          <w:rFonts w:hint="eastAsia"/>
        </w:rPr>
        <w:t>内存限制</w:t>
      </w:r>
      <w:r>
        <w:t xml:space="preserve"> 256.00</w:t>
      </w:r>
    </w:p>
    <w:p w:rsidR="00797647" w:rsidRDefault="00797647" w:rsidP="00990635">
      <w:r w:rsidRPr="00B7272B">
        <w:rPr>
          <w:rFonts w:hint="eastAsia"/>
        </w:rPr>
        <w:t>试题来源</w:t>
      </w:r>
      <w:bookmarkStart w:id="1" w:name="OLE_LINK2"/>
      <w:bookmarkStart w:id="2" w:name="OLE_LINK3"/>
      <w:r>
        <w:t>ACM/ICPC World Finals 2006 I</w:t>
      </w:r>
    </w:p>
    <w:p w:rsidR="00797647" w:rsidRDefault="00797647" w:rsidP="00990635"/>
    <w:bookmarkEnd w:id="1"/>
    <w:bookmarkEnd w:id="2"/>
    <w:p w:rsidR="00797647" w:rsidRDefault="00797647">
      <w:r>
        <w:rPr>
          <w:rFonts w:hint="eastAsia"/>
        </w:rPr>
        <w:t>问题描述</w:t>
      </w:r>
    </w:p>
    <w:p w:rsidR="00797647" w:rsidRDefault="00797647">
      <w:r>
        <w:tab/>
      </w:r>
      <w:r>
        <w:rPr>
          <w:rFonts w:hint="eastAsia"/>
        </w:rPr>
        <w:t>在我们联系日益紧密的世界里，人们推测每个人和其他人的分离度不超过六（六度分离）。在这个问题里，你需要写一个程序来找出人们的关系网络中最大的分离度。</w:t>
      </w:r>
    </w:p>
    <w:p w:rsidR="00797647" w:rsidRDefault="00797647">
      <w:r>
        <w:tab/>
      </w:r>
      <w:r>
        <w:rPr>
          <w:rFonts w:hint="eastAsia"/>
        </w:rPr>
        <w:t>对于任意两个人，他们的分离度是联系两个人需要经过的最小的关系数。对于一个关系网络，最大的分离度是网络中任意两人的分离度的最大值。如果一个网络中有两个人没有通过关系链连接起来，这个网络是不连通的。</w:t>
      </w:r>
    </w:p>
    <w:p w:rsidR="00797647" w:rsidRDefault="00797647">
      <w:r>
        <w:tab/>
      </w:r>
      <w:r>
        <w:rPr>
          <w:rFonts w:hint="eastAsia"/>
        </w:rPr>
        <w:t>如下图所示，一个网络可以用一些连接两个人的对称关系来描述。一条线段表示两个人之间有联系。网络</w:t>
      </w:r>
      <w:r>
        <w:t>A</w:t>
      </w:r>
      <w:r>
        <w:rPr>
          <w:rFonts w:hint="eastAsia"/>
        </w:rPr>
        <w:t>描述了一个分离度最大值为</w:t>
      </w:r>
      <w:r>
        <w:t>2</w:t>
      </w:r>
      <w:r>
        <w:rPr>
          <w:rFonts w:hint="eastAsia"/>
        </w:rPr>
        <w:t>的网络，网络</w:t>
      </w:r>
      <w:r>
        <w:t>B</w:t>
      </w:r>
      <w:r>
        <w:rPr>
          <w:rFonts w:hint="eastAsia"/>
        </w:rPr>
        <w:t>没有连通。</w:t>
      </w:r>
    </w:p>
    <w:p w:rsidR="00797647" w:rsidRDefault="00797647">
      <w:r w:rsidRPr="00A22E6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1pt;height:186.75pt;visibility:visible">
            <v:imagedata r:id="rId5" o:title=""/>
          </v:shape>
        </w:pict>
      </w:r>
    </w:p>
    <w:p w:rsidR="00797647" w:rsidRDefault="00797647">
      <w:r>
        <w:rPr>
          <w:rFonts w:hint="eastAsia"/>
        </w:rPr>
        <w:t>输入格式</w:t>
      </w:r>
    </w:p>
    <w:p w:rsidR="00797647" w:rsidRDefault="00797647">
      <w:r>
        <w:tab/>
      </w:r>
      <w:r>
        <w:rPr>
          <w:rFonts w:hint="eastAsia"/>
        </w:rPr>
        <w:t>输入包含多组描述关系网络的数据，对于每组数据，第一行有两个数</w:t>
      </w:r>
      <w:r>
        <w:t>P</w:t>
      </w:r>
      <w:r>
        <w:rPr>
          <w:rFonts w:hint="eastAsia"/>
        </w:rPr>
        <w:t>，表示网络中人的数目，和</w:t>
      </w:r>
      <w:r>
        <w:t>R</w:t>
      </w:r>
      <w:r>
        <w:rPr>
          <w:rFonts w:hint="eastAsia"/>
        </w:rPr>
        <w:t>，关系的对数。接下来一行是</w:t>
      </w:r>
      <w:r>
        <w:t>R</w:t>
      </w:r>
      <w:r>
        <w:rPr>
          <w:rFonts w:hint="eastAsia"/>
        </w:rPr>
        <w:t>个关系。每个关系用两个字符串表示，代表网络中有关系的两个人的名字。每个名字是不同的，并且中间没有空格。因为一个人可能和多个人有联系，一个名字可能在一组数据中出现多次。</w:t>
      </w:r>
    </w:p>
    <w:p w:rsidR="00797647" w:rsidRDefault="00797647">
      <w:r>
        <w:tab/>
      </w:r>
      <w:r>
        <w:rPr>
          <w:rFonts w:hint="eastAsia"/>
        </w:rPr>
        <w:t>最后以一行两个</w:t>
      </w:r>
      <w:r>
        <w:t>0</w:t>
      </w:r>
      <w:r>
        <w:rPr>
          <w:rFonts w:hint="eastAsia"/>
        </w:rPr>
        <w:t>表示结束。</w:t>
      </w:r>
    </w:p>
    <w:p w:rsidR="00797647" w:rsidRDefault="00797647"/>
    <w:p w:rsidR="00797647" w:rsidRDefault="00797647">
      <w:r>
        <w:rPr>
          <w:rFonts w:hint="eastAsia"/>
        </w:rPr>
        <w:t>输出格式</w:t>
      </w:r>
    </w:p>
    <w:p w:rsidR="00797647" w:rsidRDefault="00797647">
      <w:r>
        <w:tab/>
      </w:r>
      <w:r>
        <w:rPr>
          <w:rFonts w:hint="eastAsia"/>
        </w:rPr>
        <w:t>对于每个网络，输出网络中最大的分离度。如果这个网络是不连通的，输出</w:t>
      </w:r>
      <w:r w:rsidRPr="00EB0B8E">
        <w:t>DISCONNECTED</w:t>
      </w:r>
      <w:r>
        <w:rPr>
          <w:rFonts w:hint="eastAsia"/>
        </w:rPr>
        <w:t>。每一个网络输出后再输出一个回车。按照样例输出中的格式输出。</w:t>
      </w:r>
    </w:p>
    <w:p w:rsidR="00797647" w:rsidRDefault="00797647"/>
    <w:p w:rsidR="00797647" w:rsidRDefault="00797647">
      <w:r>
        <w:rPr>
          <w:rFonts w:hint="eastAsia"/>
        </w:rPr>
        <w:t>样例输入</w:t>
      </w:r>
    </w:p>
    <w:p w:rsidR="00797647" w:rsidRDefault="00797647" w:rsidP="00EB0B8E">
      <w:r>
        <w:t xml:space="preserve">4  4 </w:t>
      </w:r>
    </w:p>
    <w:p w:rsidR="00797647" w:rsidRDefault="00797647" w:rsidP="00EB0B8E">
      <w:r>
        <w:t xml:space="preserve">Ashok  Kiyoshi   Ursala  Chun   Ursala  Kiyoshi   Kiyoshi  Chun </w:t>
      </w:r>
    </w:p>
    <w:p w:rsidR="00797647" w:rsidRDefault="00797647" w:rsidP="00EB0B8E">
      <w:r>
        <w:t xml:space="preserve">4  2 </w:t>
      </w:r>
    </w:p>
    <w:p w:rsidR="00797647" w:rsidRDefault="00797647" w:rsidP="00EB0B8E">
      <w:r>
        <w:t xml:space="preserve">Ashok  Chun   Ursala  Kiyoshi </w:t>
      </w:r>
    </w:p>
    <w:p w:rsidR="00797647" w:rsidRDefault="00797647" w:rsidP="00EB0B8E">
      <w:r>
        <w:t xml:space="preserve">6 5 </w:t>
      </w:r>
    </w:p>
    <w:p w:rsidR="00797647" w:rsidRDefault="00797647" w:rsidP="00EB0B8E">
      <w:r>
        <w:t xml:space="preserve">Bubba  Cooter   Ashok  Kiyoshi   Ursala  Chun  Ursala  Kiyoshi   Kiyoshi  Chun </w:t>
      </w:r>
    </w:p>
    <w:p w:rsidR="00797647" w:rsidRDefault="00797647" w:rsidP="0039546C">
      <w:pPr>
        <w:numPr>
          <w:ilvl w:val="0"/>
          <w:numId w:val="1"/>
        </w:numPr>
      </w:pPr>
      <w:r>
        <w:t>0</w:t>
      </w:r>
    </w:p>
    <w:p w:rsidR="00797647" w:rsidRDefault="00797647" w:rsidP="0039546C">
      <w:pPr>
        <w:numPr>
          <w:ilvl w:val="0"/>
          <w:numId w:val="1"/>
        </w:numPr>
      </w:pPr>
    </w:p>
    <w:p w:rsidR="00797647" w:rsidRDefault="00797647">
      <w:r>
        <w:rPr>
          <w:rFonts w:hint="eastAsia"/>
        </w:rPr>
        <w:t>样例输出</w:t>
      </w:r>
    </w:p>
    <w:p w:rsidR="00797647" w:rsidRDefault="00797647" w:rsidP="00EB0B8E">
      <w:r>
        <w:t xml:space="preserve">Network 1: 2 </w:t>
      </w:r>
    </w:p>
    <w:p w:rsidR="00797647" w:rsidRDefault="00797647" w:rsidP="00EB0B8E">
      <w:r>
        <w:t xml:space="preserve"> </w:t>
      </w:r>
    </w:p>
    <w:p w:rsidR="00797647" w:rsidRDefault="00797647" w:rsidP="00EB0B8E">
      <w:r>
        <w:t xml:space="preserve">Network 2: DISCONNECTED </w:t>
      </w:r>
    </w:p>
    <w:p w:rsidR="00797647" w:rsidRDefault="00797647" w:rsidP="00EB0B8E">
      <w:r>
        <w:t xml:space="preserve"> </w:t>
      </w:r>
    </w:p>
    <w:p w:rsidR="00797647" w:rsidRDefault="00797647" w:rsidP="00EB0B8E">
      <w:r>
        <w:t>Network 3: DISCONNECTED</w:t>
      </w:r>
    </w:p>
    <w:p w:rsidR="00797647" w:rsidRDefault="00797647" w:rsidP="00EB0B8E"/>
    <w:p w:rsidR="00797647" w:rsidRDefault="00797647" w:rsidP="00EB0B8E">
      <w:r>
        <w:rPr>
          <w:rFonts w:hint="eastAsia"/>
        </w:rPr>
        <w:t>数据规模和约定</w:t>
      </w:r>
    </w:p>
    <w:p w:rsidR="00797647" w:rsidRDefault="00797647" w:rsidP="00EB0B8E">
      <w:r>
        <w:t>30%</w:t>
      </w:r>
      <w:r>
        <w:rPr>
          <w:rFonts w:hint="eastAsia"/>
        </w:rPr>
        <w:t>的数据</w:t>
      </w:r>
      <w:r>
        <w:t>2&lt;=P&lt;=15</w:t>
      </w:r>
    </w:p>
    <w:p w:rsidR="00797647" w:rsidRDefault="00797647" w:rsidP="00EB0B8E">
      <w:r>
        <w:t>100%</w:t>
      </w:r>
      <w:r>
        <w:rPr>
          <w:rFonts w:hint="eastAsia"/>
        </w:rPr>
        <w:t>的数据</w:t>
      </w:r>
      <w:r>
        <w:t>2&lt;=P&lt;=50</w:t>
      </w:r>
      <w:r>
        <w:rPr>
          <w:rFonts w:hint="eastAsia"/>
        </w:rPr>
        <w:t>，</w:t>
      </w:r>
      <w:r>
        <w:t>R&gt;=1</w:t>
      </w:r>
    </w:p>
    <w:p w:rsidR="00797647" w:rsidRDefault="00797647" w:rsidP="00EB0B8E"/>
    <w:p w:rsidR="00797647" w:rsidRDefault="00797647" w:rsidP="00EB0B8E"/>
    <w:p w:rsidR="00797647" w:rsidRDefault="00797647" w:rsidP="00EB0B8E">
      <w:r>
        <w:rPr>
          <w:rFonts w:hint="eastAsia"/>
        </w:rPr>
        <w:t>注：名字区分大小写</w:t>
      </w:r>
      <w:r>
        <w:t xml:space="preserve"> </w:t>
      </w:r>
      <w:r>
        <w:rPr>
          <w:rFonts w:hint="eastAsia"/>
        </w:rPr>
        <w:t>名字互不相同</w:t>
      </w:r>
      <w:r>
        <w:t xml:space="preserve"> </w:t>
      </w:r>
      <w:r>
        <w:rPr>
          <w:rFonts w:hint="eastAsia"/>
        </w:rPr>
        <w:t>可以有重边</w:t>
      </w:r>
      <w:r>
        <w:t xml:space="preserve"> </w:t>
      </w:r>
      <w:r>
        <w:rPr>
          <w:rFonts w:hint="eastAsia"/>
        </w:rPr>
        <w:t>相隔的空格为</w:t>
      </w:r>
      <w:r>
        <w:t>2</w:t>
      </w:r>
      <w:r>
        <w:rPr>
          <w:rFonts w:hint="eastAsia"/>
        </w:rPr>
        <w:t>个</w:t>
      </w:r>
      <w:r>
        <w:t xml:space="preserve"> </w:t>
      </w:r>
      <w:r>
        <w:rPr>
          <w:rFonts w:hint="eastAsia"/>
        </w:rPr>
        <w:t>可以有自环</w:t>
      </w:r>
    </w:p>
    <w:sectPr w:rsidR="00797647" w:rsidSect="00E76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10F87"/>
    <w:multiLevelType w:val="hybridMultilevel"/>
    <w:tmpl w:val="6AF82EEE"/>
    <w:lvl w:ilvl="0" w:tplc="3886D808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49A7"/>
    <w:rsid w:val="000E230B"/>
    <w:rsid w:val="00266BF9"/>
    <w:rsid w:val="00304D49"/>
    <w:rsid w:val="0039546C"/>
    <w:rsid w:val="00521D31"/>
    <w:rsid w:val="00547A89"/>
    <w:rsid w:val="006D4060"/>
    <w:rsid w:val="00797647"/>
    <w:rsid w:val="00820DEF"/>
    <w:rsid w:val="008D66C7"/>
    <w:rsid w:val="00990635"/>
    <w:rsid w:val="00A22E6B"/>
    <w:rsid w:val="00B4150D"/>
    <w:rsid w:val="00B7272B"/>
    <w:rsid w:val="00B8618C"/>
    <w:rsid w:val="00BA49A7"/>
    <w:rsid w:val="00D075AD"/>
    <w:rsid w:val="00D66268"/>
    <w:rsid w:val="00DF3DA6"/>
    <w:rsid w:val="00E61514"/>
    <w:rsid w:val="00E766FD"/>
    <w:rsid w:val="00EB0B8E"/>
    <w:rsid w:val="00F5621F"/>
    <w:rsid w:val="00FD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FD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B0B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B0B8E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D075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90</TotalTime>
  <Pages>2</Pages>
  <Words>142</Words>
  <Characters>812</Characters>
  <Application>Microsoft Office Outlook</Application>
  <DocSecurity>0</DocSecurity>
  <Lines>0</Lines>
  <Paragraphs>0</Paragraphs>
  <ScaleCrop>false</ScaleCrop>
  <Company>ytl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*</cp:lastModifiedBy>
  <cp:revision>14</cp:revision>
  <dcterms:created xsi:type="dcterms:W3CDTF">2013-10-03T12:01:00Z</dcterms:created>
  <dcterms:modified xsi:type="dcterms:W3CDTF">2013-10-30T01:02:00Z</dcterms:modified>
</cp:coreProperties>
</file>