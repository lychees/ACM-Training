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48" w:rsidRDefault="00DF5148" w:rsidP="000F3DC9">
      <w:r>
        <w:rPr>
          <w:rFonts w:hint="eastAsia"/>
        </w:rPr>
        <w:t>试题标题</w:t>
      </w:r>
      <w:bookmarkStart w:id="0" w:name="OLE_LINK1"/>
      <w:bookmarkStart w:id="1" w:name="OLE_LINK2"/>
      <w:r w:rsidRPr="000F3DC9">
        <w:t>Cutting Chains</w:t>
      </w:r>
      <w:bookmarkEnd w:id="0"/>
      <w:bookmarkEnd w:id="1"/>
    </w:p>
    <w:p w:rsidR="00DF5148" w:rsidRDefault="00DF5148" w:rsidP="000F3DC9">
      <w:r>
        <w:rPr>
          <w:rFonts w:hint="eastAsia"/>
        </w:rPr>
        <w:t>关键字</w:t>
      </w:r>
      <w:r>
        <w:t xml:space="preserve"> </w:t>
      </w:r>
      <w:r>
        <w:rPr>
          <w:rFonts w:hint="eastAsia"/>
        </w:rPr>
        <w:t>搜索</w:t>
      </w:r>
    </w:p>
    <w:p w:rsidR="00DF5148" w:rsidRDefault="00DF5148" w:rsidP="000F3DC9">
      <w:r>
        <w:rPr>
          <w:rFonts w:hint="eastAsia"/>
        </w:rPr>
        <w:t>时间限制</w:t>
      </w:r>
      <w:r>
        <w:t xml:space="preserve"> 1000</w:t>
      </w:r>
    </w:p>
    <w:p w:rsidR="00DF5148" w:rsidRDefault="00DF5148" w:rsidP="000F3DC9">
      <w:r>
        <w:rPr>
          <w:rFonts w:hint="eastAsia"/>
        </w:rPr>
        <w:t>内存限制</w:t>
      </w:r>
      <w:r>
        <w:t xml:space="preserve"> 256.00</w:t>
      </w:r>
    </w:p>
    <w:p w:rsidR="00DF5148" w:rsidRDefault="00DF5148" w:rsidP="000F3DC9">
      <w:r w:rsidRPr="00B7272B">
        <w:rPr>
          <w:rFonts w:hint="eastAsia"/>
        </w:rPr>
        <w:t>试题来源</w:t>
      </w:r>
      <w:bookmarkStart w:id="2" w:name="OLE_LINK3"/>
      <w:bookmarkStart w:id="3" w:name="OLE_LINK4"/>
      <w:r>
        <w:t xml:space="preserve">ACM/ICPC World Finals </w:t>
      </w:r>
      <w:smartTag w:uri="urn:schemas-microsoft-com:office:smarttags" w:element="chmetcnv">
        <w:smartTagPr>
          <w:attr w:name="TCSC" w:val="0"/>
          <w:attr w:name="NumberType" w:val="1"/>
          <w:attr w:name="Negative" w:val="False"/>
          <w:attr w:name="HasSpace" w:val="True"/>
          <w:attr w:name="SourceValue" w:val="2000"/>
          <w:attr w:name="UnitName" w:val="C"/>
        </w:smartTagPr>
        <w:r>
          <w:t>2000 C</w:t>
        </w:r>
      </w:smartTag>
      <w:bookmarkEnd w:id="2"/>
      <w:bookmarkEnd w:id="3"/>
    </w:p>
    <w:p w:rsidR="00DF5148" w:rsidRDefault="00DF5148" w:rsidP="000F3DC9"/>
    <w:p w:rsidR="00DF5148" w:rsidRDefault="00DF5148">
      <w:bookmarkStart w:id="4" w:name="OLE_LINK5"/>
      <w:r>
        <w:rPr>
          <w:rFonts w:hint="eastAsia"/>
        </w:rPr>
        <w:t>问题描述</w:t>
      </w:r>
    </w:p>
    <w:p w:rsidR="00DF5148" w:rsidRDefault="00DF5148">
      <w:r>
        <w:tab/>
      </w:r>
      <w:r>
        <w:rPr>
          <w:rFonts w:hint="eastAsia"/>
        </w:rPr>
        <w:t>什么！</w:t>
      </w:r>
      <w:r w:rsidRPr="00A76E4D">
        <w:t>Anna Locke</w:t>
      </w:r>
      <w:r>
        <w:rPr>
          <w:rFonts w:hint="eastAsia"/>
        </w:rPr>
        <w:t>最近买了几个链环，并且其中的一些链环连接到了一起。它们是由</w:t>
      </w:r>
      <w:r w:rsidRPr="0076022C">
        <w:t>zorkium</w:t>
      </w:r>
      <w:r>
        <w:rPr>
          <w:rFonts w:hint="eastAsia"/>
        </w:rPr>
        <w:t>做成的，这是一种在上世纪经常用来加工珠宝的材料，但它不再用来干这种事了。它有它独特的光泽，即使黄金和白银也无法与之比较，并且无法向任何以前没有见过它的人来描述它。</w:t>
      </w:r>
    </w:p>
    <w:p w:rsidR="00DF5148" w:rsidRDefault="00DF5148">
      <w:r>
        <w:tab/>
      </w:r>
      <w:r w:rsidRPr="0076022C">
        <w:t>Anna</w:t>
      </w:r>
      <w:r>
        <w:rPr>
          <w:rFonts w:hint="eastAsia"/>
        </w:rPr>
        <w:t>想要把这些链环拼组成连续的一段链，这个段中的环节首尾相连。她把这些链环带到一个珠宝商那里，珠宝商告诉她合并这些链环的费用取决于必须打开和关上的环的数目。为了最小化这个费用，她小心地计算为了合并成一个单独的序列所需要打开的最小的环的数目。这个比她想象中更困难。你必须为她解决这个问题。</w:t>
      </w:r>
    </w:p>
    <w:p w:rsidR="00DF5148" w:rsidRDefault="00DF5148"/>
    <w:p w:rsidR="00DF5148" w:rsidRDefault="00DF5148">
      <w:r>
        <w:rPr>
          <w:rFonts w:hint="eastAsia"/>
        </w:rPr>
        <w:t>输入格式</w:t>
      </w:r>
    </w:p>
    <w:p w:rsidR="00DF5148" w:rsidRDefault="00DF5148" w:rsidP="007A1505">
      <w:r>
        <w:tab/>
      </w:r>
      <w:r>
        <w:rPr>
          <w:rFonts w:hint="eastAsia"/>
        </w:rPr>
        <w:t>输入包含多组关于链环集合的描述，对于每一组。每个链环集合由一行用一个或多个空格隔开的数字表示。每个描述由一个</w:t>
      </w:r>
      <w:r>
        <w:t>n</w:t>
      </w:r>
      <w:r>
        <w:rPr>
          <w:rFonts w:hint="eastAsia"/>
        </w:rPr>
        <w:t>开始，表示链环集合中环的数量。我们把这些环编号为</w:t>
      </w:r>
      <w:r>
        <w:t>1,2,</w:t>
      </w:r>
      <w:r>
        <w:rPr>
          <w:rFonts w:hint="eastAsia"/>
        </w:rPr>
        <w:t>…</w:t>
      </w:r>
      <w:r>
        <w:t>,n</w:t>
      </w:r>
      <w:r>
        <w:rPr>
          <w:rFonts w:hint="eastAsia"/>
        </w:rPr>
        <w:t>。紧接着</w:t>
      </w:r>
      <w:r>
        <w:t>n</w:t>
      </w:r>
      <w:r>
        <w:rPr>
          <w:rFonts w:hint="eastAsia"/>
        </w:rPr>
        <w:t>后面的整数描述了哪些环连接在一起。每个连接由一对整数</w:t>
      </w:r>
      <w:r>
        <w:t>i</w:t>
      </w:r>
      <w:r>
        <w:rPr>
          <w:rFonts w:hint="eastAsia"/>
        </w:rPr>
        <w:t>，</w:t>
      </w:r>
      <w:r>
        <w:t>j</w:t>
      </w:r>
      <w:r>
        <w:rPr>
          <w:rFonts w:hint="eastAsia"/>
        </w:rPr>
        <w:t>（</w:t>
      </w:r>
    </w:p>
    <w:p w:rsidR="00DF5148" w:rsidRDefault="00DF5148">
      <w:r>
        <w:t>1&lt;=i,j&lt;=n</w:t>
      </w:r>
      <w:r>
        <w:rPr>
          <w:rFonts w:hint="eastAsia"/>
        </w:rPr>
        <w:t>并且</w:t>
      </w:r>
      <w:r>
        <w:t>i</w:t>
      </w:r>
      <w:r>
        <w:rPr>
          <w:rFonts w:ascii="宋体" w:hAnsi="宋体" w:hint="eastAsia"/>
        </w:rPr>
        <w:t>≠</w:t>
      </w:r>
      <w:r>
        <w:rPr>
          <w:rFonts w:ascii="宋体" w:hAnsi="宋体"/>
        </w:rPr>
        <w:t>j</w:t>
      </w:r>
      <w:r>
        <w:rPr>
          <w:rFonts w:hint="eastAsia"/>
        </w:rPr>
        <w:t>）来描述，代表环</w:t>
      </w:r>
      <w:r>
        <w:t>i</w:t>
      </w:r>
      <w:r>
        <w:rPr>
          <w:rFonts w:hint="eastAsia"/>
        </w:rPr>
        <w:t>和环</w:t>
      </w:r>
      <w:r>
        <w:t>j</w:t>
      </w:r>
      <w:r>
        <w:rPr>
          <w:rFonts w:hint="eastAsia"/>
        </w:rPr>
        <w:t>连接，即一个穿过另一个。每个链环集合用一对</w:t>
      </w:r>
      <w:r>
        <w:t>-1 -1</w:t>
      </w:r>
      <w:r>
        <w:rPr>
          <w:rFonts w:hint="eastAsia"/>
        </w:rPr>
        <w:t>表示结束（</w:t>
      </w:r>
      <w:r>
        <w:t xml:space="preserve">-1 -1 </w:t>
      </w:r>
      <w:r>
        <w:rPr>
          <w:rFonts w:hint="eastAsia"/>
        </w:rPr>
        <w:t>不用进行计算）</w:t>
      </w:r>
    </w:p>
    <w:p w:rsidR="00DF5148" w:rsidRDefault="00DF5148">
      <w:r>
        <w:tab/>
      </w:r>
      <w:r>
        <w:rPr>
          <w:rFonts w:hint="eastAsia"/>
        </w:rPr>
        <w:t>输入用</w:t>
      </w:r>
      <w:r>
        <w:t>n=0</w:t>
      </w:r>
      <w:r>
        <w:rPr>
          <w:rFonts w:hint="eastAsia"/>
        </w:rPr>
        <w:t>表示结束，并且</w:t>
      </w:r>
      <w:r>
        <w:t>n=0</w:t>
      </w:r>
      <w:r>
        <w:rPr>
          <w:rFonts w:hint="eastAsia"/>
        </w:rPr>
        <w:t>不用进行计算</w:t>
      </w:r>
    </w:p>
    <w:p w:rsidR="00DF5148" w:rsidRDefault="00DF5148"/>
    <w:p w:rsidR="00DF5148" w:rsidRDefault="00DF5148">
      <w:r>
        <w:rPr>
          <w:rFonts w:hint="eastAsia"/>
        </w:rPr>
        <w:t>输出格式</w:t>
      </w:r>
    </w:p>
    <w:p w:rsidR="00DF5148" w:rsidRDefault="00DF5148">
      <w:r>
        <w:tab/>
      </w:r>
      <w:r>
        <w:rPr>
          <w:rFonts w:hint="eastAsia"/>
        </w:rPr>
        <w:t>对于每一个输入的链环集合，输出一行形如</w:t>
      </w:r>
    </w:p>
    <w:p w:rsidR="00DF5148" w:rsidRDefault="00DF5148" w:rsidP="007A1505">
      <w:pPr>
        <w:ind w:firstLine="420"/>
      </w:pPr>
      <w:r w:rsidRPr="007A1505">
        <w:t>Set N: Minimum links to open is M</w:t>
      </w:r>
    </w:p>
    <w:p w:rsidR="00DF5148" w:rsidRDefault="00DF5148" w:rsidP="007A1505">
      <w:pPr>
        <w:ind w:firstLine="420"/>
      </w:pPr>
      <w:r>
        <w:t>N</w:t>
      </w:r>
      <w:r>
        <w:rPr>
          <w:rFonts w:hint="eastAsia"/>
        </w:rPr>
        <w:t>的环的个数，</w:t>
      </w:r>
      <w:r>
        <w:t>M</w:t>
      </w:r>
      <w:r>
        <w:rPr>
          <w:rFonts w:hint="eastAsia"/>
        </w:rPr>
        <w:t>是最小需要打开然后关闭的次数来使所有环组成一条单独的链。</w:t>
      </w:r>
    </w:p>
    <w:p w:rsidR="00DF5148" w:rsidRDefault="00DF5148" w:rsidP="007A1505">
      <w:r>
        <w:t>1&lt;=i,j&lt;=n</w:t>
      </w:r>
      <w:r>
        <w:rPr>
          <w:rFonts w:hint="eastAsia"/>
        </w:rPr>
        <w:t>并且</w:t>
      </w:r>
      <w:r>
        <w:t>i</w:t>
      </w:r>
      <w:r>
        <w:rPr>
          <w:rFonts w:ascii="宋体" w:hAnsi="宋体" w:hint="eastAsia"/>
        </w:rPr>
        <w:t>≠</w:t>
      </w:r>
      <w:r>
        <w:rPr>
          <w:rFonts w:ascii="宋体" w:hAnsi="宋体"/>
        </w:rPr>
        <w:t>j</w:t>
      </w:r>
    </w:p>
    <w:p w:rsidR="00DF5148" w:rsidRDefault="00DF5148"/>
    <w:p w:rsidR="00DF5148" w:rsidRDefault="00DF5148">
      <w:r>
        <w:rPr>
          <w:rFonts w:hint="eastAsia"/>
        </w:rPr>
        <w:t>样例输入</w:t>
      </w:r>
    </w:p>
    <w:p w:rsidR="00DF5148" w:rsidRDefault="00DF5148" w:rsidP="007A1505">
      <w:r>
        <w:t xml:space="preserve">5  1 2  2 3  4 </w:t>
      </w:r>
      <w:smartTag w:uri="urn:schemas-microsoft-com:office:smarttags" w:element="chsdate">
        <w:smartTagPr>
          <w:attr w:name="IsROCDate" w:val="False"/>
          <w:attr w:name="IsLunarDate" w:val="False"/>
          <w:attr w:name="Day" w:val="1"/>
          <w:attr w:name="Month" w:val="1"/>
          <w:attr w:name="Year" w:val="2001"/>
        </w:smartTagPr>
        <w:r>
          <w:t>5  -1 -1</w:t>
        </w:r>
      </w:smartTag>
      <w:r>
        <w:t xml:space="preserve"> </w:t>
      </w:r>
    </w:p>
    <w:p w:rsidR="00DF5148" w:rsidRDefault="00DF5148" w:rsidP="007A1505">
      <w:r>
        <w:t xml:space="preserve">7  1 2  2 3  3 1  4 5  5 6  6 7  7 </w:t>
      </w:r>
      <w:smartTag w:uri="urn:schemas-microsoft-com:office:smarttags" w:element="chsdate">
        <w:smartTagPr>
          <w:attr w:name="IsROCDate" w:val="False"/>
          <w:attr w:name="IsLunarDate" w:val="False"/>
          <w:attr w:name="Day" w:val="1"/>
          <w:attr w:name="Month" w:val="1"/>
          <w:attr w:name="Year" w:val="2001"/>
        </w:smartTagPr>
        <w:r>
          <w:t>4  -1 -1</w:t>
        </w:r>
      </w:smartTag>
      <w:r>
        <w:t xml:space="preserve"> </w:t>
      </w:r>
    </w:p>
    <w:p w:rsidR="00DF5148" w:rsidRDefault="00DF5148" w:rsidP="007A1505">
      <w:r>
        <w:t xml:space="preserve">4  1 2  1 3  1 </w:t>
      </w:r>
      <w:smartTag w:uri="urn:schemas-microsoft-com:office:smarttags" w:element="chsdate">
        <w:smartTagPr>
          <w:attr w:name="IsROCDate" w:val="False"/>
          <w:attr w:name="IsLunarDate" w:val="False"/>
          <w:attr w:name="Day" w:val="1"/>
          <w:attr w:name="Month" w:val="1"/>
          <w:attr w:name="Year" w:val="2001"/>
        </w:smartTagPr>
        <w:r>
          <w:t>4  -1 -1</w:t>
        </w:r>
      </w:smartTag>
      <w:r>
        <w:t xml:space="preserve"> </w:t>
      </w:r>
    </w:p>
    <w:p w:rsidR="00DF5148" w:rsidRDefault="00DF5148" w:rsidP="007A1505">
      <w:r>
        <w:t xml:space="preserve">3  1 2  2 3  3 </w:t>
      </w:r>
      <w:smartTag w:uri="urn:schemas-microsoft-com:office:smarttags" w:element="chsdate">
        <w:smartTagPr>
          <w:attr w:name="IsROCDate" w:val="False"/>
          <w:attr w:name="IsLunarDate" w:val="False"/>
          <w:attr w:name="Day" w:val="1"/>
          <w:attr w:name="Month" w:val="1"/>
          <w:attr w:name="Year" w:val="2001"/>
        </w:smartTagPr>
        <w:r>
          <w:t>1  -1 -1</w:t>
        </w:r>
      </w:smartTag>
      <w:r>
        <w:t xml:space="preserve"> </w:t>
      </w:r>
    </w:p>
    <w:p w:rsidR="00DF5148" w:rsidRDefault="00DF5148" w:rsidP="007A1505">
      <w:r>
        <w:t xml:space="preserve">3  1 2  2 </w:t>
      </w:r>
      <w:smartTag w:uri="urn:schemas-microsoft-com:office:smarttags" w:element="chsdate">
        <w:smartTagPr>
          <w:attr w:name="IsROCDate" w:val="False"/>
          <w:attr w:name="IsLunarDate" w:val="False"/>
          <w:attr w:name="Day" w:val="1"/>
          <w:attr w:name="Month" w:val="1"/>
          <w:attr w:name="Year" w:val="2001"/>
        </w:smartTagPr>
        <w:r>
          <w:t>1  -1 -1</w:t>
        </w:r>
      </w:smartTag>
      <w:r>
        <w:t xml:space="preserve"> </w:t>
      </w:r>
    </w:p>
    <w:p w:rsidR="00DF5148" w:rsidRDefault="00DF5148">
      <w:r>
        <w:t xml:space="preserve">0 </w:t>
      </w:r>
    </w:p>
    <w:p w:rsidR="00DF5148" w:rsidRDefault="00DF5148"/>
    <w:p w:rsidR="00DF5148" w:rsidRDefault="00DF5148">
      <w:r>
        <w:rPr>
          <w:rFonts w:hint="eastAsia"/>
        </w:rPr>
        <w:t>样例输出</w:t>
      </w:r>
    </w:p>
    <w:p w:rsidR="00DF5148" w:rsidRDefault="00DF5148" w:rsidP="00AA5B78">
      <w:r>
        <w:t xml:space="preserve">Set 1: Minimum links to open is 1 </w:t>
      </w:r>
    </w:p>
    <w:p w:rsidR="00DF5148" w:rsidRDefault="00DF5148" w:rsidP="00AA5B78">
      <w:r>
        <w:t xml:space="preserve">Set 2: Minimum links to open is 2 </w:t>
      </w:r>
    </w:p>
    <w:p w:rsidR="00DF5148" w:rsidRDefault="00DF5148" w:rsidP="00AA5B78">
      <w:r>
        <w:t xml:space="preserve">Set 3: Minimum links to open is 1 </w:t>
      </w:r>
    </w:p>
    <w:p w:rsidR="00DF5148" w:rsidRDefault="00DF5148" w:rsidP="00AA5B78">
      <w:r>
        <w:t xml:space="preserve">Set 4: Minimum links to open is 1 </w:t>
      </w:r>
    </w:p>
    <w:p w:rsidR="00DF5148" w:rsidRDefault="00DF5148" w:rsidP="00AA5B78">
      <w:r>
        <w:t>Set 5: Minimum links to open is 1</w:t>
      </w:r>
    </w:p>
    <w:p w:rsidR="00DF5148" w:rsidRDefault="00DF5148"/>
    <w:p w:rsidR="00DF5148" w:rsidRDefault="00DF5148">
      <w:r>
        <w:rPr>
          <w:rFonts w:hint="eastAsia"/>
        </w:rPr>
        <w:t>数据规模和约定</w:t>
      </w:r>
    </w:p>
    <w:p w:rsidR="00DF5148" w:rsidRDefault="00DF5148" w:rsidP="007A1505">
      <w:r>
        <w:t>1&lt;=n&lt;=15</w:t>
      </w:r>
    </w:p>
    <w:bookmarkEnd w:id="4"/>
    <w:p w:rsidR="00DF5148" w:rsidRDefault="00DF5148" w:rsidP="007A1505"/>
    <w:p w:rsidR="00DF5148" w:rsidRDefault="00DF5148" w:rsidP="007A1505">
      <w:r>
        <w:rPr>
          <w:rFonts w:hint="eastAsia"/>
        </w:rPr>
        <w:t>注：没有自环</w:t>
      </w:r>
      <w:r>
        <w:t xml:space="preserve"> </w:t>
      </w:r>
      <w:r>
        <w:rPr>
          <w:rFonts w:hint="eastAsia"/>
        </w:rPr>
        <w:t>可以有重边</w:t>
      </w:r>
      <w:r>
        <w:t xml:space="preserve"> </w:t>
      </w:r>
      <w:r>
        <w:rPr>
          <w:rFonts w:hint="eastAsia"/>
        </w:rPr>
        <w:t>任意无向图</w:t>
      </w:r>
      <w:r>
        <w:t xml:space="preserve"> </w:t>
      </w:r>
      <w:r>
        <w:rPr>
          <w:rFonts w:hint="eastAsia"/>
        </w:rPr>
        <w:t>空格为</w:t>
      </w:r>
      <w:r>
        <w:t>2</w:t>
      </w:r>
    </w:p>
    <w:sectPr w:rsidR="00DF5148" w:rsidSect="00505A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49A7"/>
    <w:rsid w:val="000C195A"/>
    <w:rsid w:val="000F3DC9"/>
    <w:rsid w:val="001630B4"/>
    <w:rsid w:val="00241B29"/>
    <w:rsid w:val="002A5971"/>
    <w:rsid w:val="003D0F53"/>
    <w:rsid w:val="00453EF6"/>
    <w:rsid w:val="00505AC2"/>
    <w:rsid w:val="0076022C"/>
    <w:rsid w:val="007749C5"/>
    <w:rsid w:val="007A1505"/>
    <w:rsid w:val="0089706B"/>
    <w:rsid w:val="00A76E4D"/>
    <w:rsid w:val="00AA5B78"/>
    <w:rsid w:val="00AD0255"/>
    <w:rsid w:val="00B7272B"/>
    <w:rsid w:val="00B80BE2"/>
    <w:rsid w:val="00BA49A7"/>
    <w:rsid w:val="00C0103D"/>
    <w:rsid w:val="00C23358"/>
    <w:rsid w:val="00C67E9F"/>
    <w:rsid w:val="00D11AE3"/>
    <w:rsid w:val="00D17FE0"/>
    <w:rsid w:val="00DF5148"/>
    <w:rsid w:val="00F4285C"/>
    <w:rsid w:val="00F4712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AC2"/>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63673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218</TotalTime>
  <Pages>2</Pages>
  <Words>160</Words>
  <Characters>915</Characters>
  <Application>Microsoft Office Outlook</Application>
  <DocSecurity>0</DocSecurity>
  <Lines>0</Lines>
  <Paragraphs>0</Paragraphs>
  <ScaleCrop>false</ScaleCrop>
  <Company>ytl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p:lastModifiedBy>
  <cp:revision>14</cp:revision>
  <dcterms:created xsi:type="dcterms:W3CDTF">2013-10-03T12:01:00Z</dcterms:created>
  <dcterms:modified xsi:type="dcterms:W3CDTF">2013-10-30T00:59:00Z</dcterms:modified>
</cp:coreProperties>
</file>